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15D76"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C61137B" wp14:editId="3C08382D">
            <wp:extent cx="3657600" cy="4930140"/>
            <wp:effectExtent l="0" t="0" r="0" b="381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4930140"/>
                    </a:xfrm>
                    <a:prstGeom prst="rect">
                      <a:avLst/>
                    </a:prstGeom>
                    <a:noFill/>
                    <a:ln w="254000" cap="rnd">
                      <a:noFill/>
                    </a:ln>
                    <a:effectLst/>
                  </pic:spPr>
                </pic:pic>
              </a:graphicData>
            </a:graphic>
          </wp:inline>
        </w:drawing>
      </w:r>
    </w:p>
    <w:bookmarkEnd w:id="0"/>
    <w:bookmarkEnd w:id="1"/>
    <w:bookmarkEnd w:id="2"/>
    <w:bookmarkEnd w:id="3"/>
    <w:bookmarkEnd w:id="4"/>
    <w:p w14:paraId="049B5562" w14:textId="753E2ED5" w:rsidR="00C6554A" w:rsidRDefault="00F63B97" w:rsidP="00C6554A">
      <w:pPr>
        <w:pStyle w:val="Title"/>
        <w:rPr>
          <w:lang w:val="el-GR"/>
        </w:rPr>
      </w:pPr>
      <w:r>
        <w:rPr>
          <w:lang w:val="el-GR"/>
        </w:rPr>
        <w:t>Ενδιάμεση Παράδοση</w:t>
      </w:r>
    </w:p>
    <w:p w14:paraId="6D97A0C1" w14:textId="292D9DFF" w:rsidR="00F63B97" w:rsidRDefault="00F63B97" w:rsidP="00C6554A">
      <w:pPr>
        <w:pStyle w:val="Title"/>
        <w:rPr>
          <w:lang w:val="el-GR"/>
        </w:rPr>
      </w:pPr>
      <w:r>
        <w:rPr>
          <w:lang w:val="el-GR"/>
        </w:rPr>
        <w:t xml:space="preserve">Για το Μ102 </w:t>
      </w:r>
    </w:p>
    <w:p w14:paraId="56130505" w14:textId="77777777" w:rsidR="006571FE" w:rsidRPr="00F63B97" w:rsidRDefault="006571FE" w:rsidP="00C6554A">
      <w:pPr>
        <w:pStyle w:val="Title"/>
        <w:rPr>
          <w:lang w:val="el-GR"/>
        </w:rPr>
      </w:pPr>
    </w:p>
    <w:p w14:paraId="56273816" w14:textId="4704958E" w:rsidR="00C6554A" w:rsidRPr="00F63B97" w:rsidRDefault="00F63B97" w:rsidP="00F63B97">
      <w:pPr>
        <w:pStyle w:val="Subtitle"/>
        <w:spacing w:line="276" w:lineRule="auto"/>
        <w:rPr>
          <w:lang w:val="el-GR"/>
        </w:rPr>
      </w:pPr>
      <w:r>
        <w:rPr>
          <w:lang w:val="el-GR"/>
        </w:rPr>
        <w:t xml:space="preserve">Διαδικτυακή εφαρμογη με την χρηση του </w:t>
      </w:r>
      <w:r>
        <w:t>Omdb</w:t>
      </w:r>
      <w:r w:rsidRPr="00F63B97">
        <w:rPr>
          <w:lang w:val="el-GR"/>
        </w:rPr>
        <w:t xml:space="preserve"> </w:t>
      </w:r>
      <w:r>
        <w:t>api</w:t>
      </w:r>
    </w:p>
    <w:p w14:paraId="48F1059E" w14:textId="77777777" w:rsidR="00F63B97" w:rsidRDefault="00F63B97" w:rsidP="00F63B97">
      <w:pPr>
        <w:pStyle w:val="ContactInfo"/>
        <w:spacing w:line="276" w:lineRule="auto"/>
        <w:rPr>
          <w:lang w:val="el-GR"/>
        </w:rPr>
      </w:pPr>
      <w:r w:rsidRPr="00F63B97">
        <w:rPr>
          <w:color w:val="007DEB" w:themeColor="background2" w:themeShade="80"/>
          <w:lang w:val="el-GR"/>
        </w:rPr>
        <w:t>ΒΟΖΙΝΗΣ ΕΥΑΓΓΕΛΟΣ, ΣΤΑΥΡΟΥ ΙΩΑΚΕΙΜ, ΧΑΤΖΗΜΑΓΚΑΣ ΧΡΥΣΟΒΑΛΑΝΤΗΣ ΧΕΪΤΑΣ ΧΡΗΣΤΟΣ</w:t>
      </w:r>
      <w:r w:rsidR="00C6554A" w:rsidRPr="00F63B97">
        <w:rPr>
          <w:color w:val="007DEB" w:themeColor="background2" w:themeShade="80"/>
          <w:lang w:val="el-GR"/>
        </w:rPr>
        <w:t xml:space="preserve"> </w:t>
      </w:r>
    </w:p>
    <w:p w14:paraId="70E17C04" w14:textId="77777777" w:rsidR="00F63B97" w:rsidRDefault="00C6554A" w:rsidP="00F63B97">
      <w:pPr>
        <w:pStyle w:val="ContactInfo"/>
        <w:spacing w:line="276" w:lineRule="auto"/>
        <w:rPr>
          <w:lang w:val="el-GR"/>
        </w:rPr>
      </w:pPr>
      <w:r w:rsidRPr="00F63B97">
        <w:rPr>
          <w:lang w:val="el-GR"/>
        </w:rPr>
        <w:t xml:space="preserve"> </w:t>
      </w:r>
      <w:r w:rsidR="00F63B97">
        <w:rPr>
          <w:lang w:val="el-GR"/>
        </w:rPr>
        <w:t>ΜΗΧΑΝΙΚΗ ΛΟΓΙΣΜΙΚΟΥ ΓΙΑ ΔΙΑΔΙΚΤΥΑΚΕΣ ΕΦΑΡΜΟΓΕΣ</w:t>
      </w:r>
      <w:r w:rsidRPr="00F63B97">
        <w:rPr>
          <w:lang w:val="el-GR"/>
        </w:rPr>
        <w:t xml:space="preserve"> </w:t>
      </w:r>
    </w:p>
    <w:p w14:paraId="399F99A1" w14:textId="5480EBC3" w:rsidR="00C6554A" w:rsidRPr="00F63B97" w:rsidRDefault="00C6554A" w:rsidP="00F63B97">
      <w:pPr>
        <w:pStyle w:val="ContactInfo"/>
        <w:spacing w:line="276" w:lineRule="auto"/>
        <w:rPr>
          <w:b/>
          <w:lang w:val="el-GR"/>
        </w:rPr>
      </w:pPr>
      <w:r w:rsidRPr="00F63B97">
        <w:rPr>
          <w:lang w:val="el-GR"/>
        </w:rPr>
        <w:t xml:space="preserve"> </w:t>
      </w:r>
      <w:r w:rsidR="00F63B97" w:rsidRPr="00F63B97">
        <w:rPr>
          <w:b/>
          <w:lang w:val="el-GR"/>
        </w:rPr>
        <w:t>5/12/2018</w:t>
      </w:r>
      <w:r w:rsidRPr="00F63B97">
        <w:rPr>
          <w:b/>
          <w:lang w:val="el-GR"/>
        </w:rPr>
        <w:br w:type="page"/>
      </w:r>
    </w:p>
    <w:p w14:paraId="3AD59612" w14:textId="45536A6C" w:rsidR="00C6554A" w:rsidRPr="009176C8" w:rsidRDefault="009176C8" w:rsidP="00C6554A">
      <w:pPr>
        <w:pStyle w:val="Heading1"/>
        <w:rPr>
          <w:lang w:val="el-GR"/>
        </w:rPr>
      </w:pPr>
      <w:r>
        <w:rPr>
          <w:lang w:val="el-GR"/>
        </w:rPr>
        <w:lastRenderedPageBreak/>
        <w:t xml:space="preserve">Εισαγωγή </w:t>
      </w:r>
    </w:p>
    <w:p w14:paraId="5D5EDB59" w14:textId="681E5E3C" w:rsidR="00C6554A" w:rsidRDefault="009176C8" w:rsidP="009176C8">
      <w:pPr>
        <w:pStyle w:val="ListBullet"/>
        <w:numPr>
          <w:ilvl w:val="0"/>
          <w:numId w:val="0"/>
        </w:numPr>
        <w:rPr>
          <w:lang w:val="el-GR"/>
        </w:rPr>
      </w:pPr>
      <w:r>
        <w:rPr>
          <w:lang w:val="el-GR"/>
        </w:rPr>
        <w:t xml:space="preserve">Η έργασια αυτή έχει ως σκοπό την υλοποίηση μιας διαδικτύακης εφαρμογής η οποία θα εκμεταλευτεί την διεπαφή προγραμματισμού εφαρμογών </w:t>
      </w:r>
      <w:r>
        <w:t>OMDB</w:t>
      </w:r>
      <w:r w:rsidRPr="009176C8">
        <w:rPr>
          <w:lang w:val="el-GR"/>
        </w:rPr>
        <w:t xml:space="preserve"> </w:t>
      </w:r>
      <w:r>
        <w:t>API</w:t>
      </w:r>
      <w:r>
        <w:rPr>
          <w:lang w:val="el-GR"/>
        </w:rPr>
        <w:t xml:space="preserve">. Σκόπος της εφαρμογής θα είναι η </w:t>
      </w:r>
      <w:r w:rsidR="00000B10">
        <w:rPr>
          <w:lang w:val="el-GR"/>
        </w:rPr>
        <w:t>ικανοποιήση των αιτμάτων ένος εικονικού πελάτη τα οποία θα αποτελέσουν τις προδιαγραφές της εφαρμογής μας</w:t>
      </w:r>
      <w:r w:rsidR="00000B10" w:rsidRPr="00000B10">
        <w:rPr>
          <w:lang w:val="el-GR"/>
        </w:rPr>
        <w:t xml:space="preserve"> </w:t>
      </w:r>
      <w:r w:rsidR="00000B10">
        <w:rPr>
          <w:lang w:val="el-GR"/>
        </w:rPr>
        <w:t xml:space="preserve">υπό την μορφή ενός </w:t>
      </w:r>
      <w:r w:rsidR="00000B10">
        <w:t>user</w:t>
      </w:r>
      <w:r w:rsidR="00000B10" w:rsidRPr="00000B10">
        <w:rPr>
          <w:lang w:val="el-GR"/>
        </w:rPr>
        <w:t xml:space="preserve"> </w:t>
      </w:r>
      <w:r w:rsidR="00000B10">
        <w:t>story</w:t>
      </w:r>
      <w:r w:rsidR="00000B10">
        <w:rPr>
          <w:lang w:val="el-GR"/>
        </w:rPr>
        <w:t>.</w:t>
      </w:r>
    </w:p>
    <w:p w14:paraId="70120BDF" w14:textId="78574B1D" w:rsidR="00DF401F" w:rsidRDefault="00DF401F" w:rsidP="00DF401F">
      <w:pPr>
        <w:pStyle w:val="Heading2"/>
        <w:rPr>
          <w:caps w:val="0"/>
          <w:lang w:val="el-GR"/>
        </w:rPr>
      </w:pPr>
      <w:r>
        <w:rPr>
          <w:caps w:val="0"/>
          <w:lang w:val="el-GR"/>
        </w:rPr>
        <w:t>Προδιαγραφές Εφαρμογής</w:t>
      </w:r>
    </w:p>
    <w:p w14:paraId="47E9829C" w14:textId="22220F69" w:rsidR="00DF401F" w:rsidRDefault="00DF401F" w:rsidP="00DF401F">
      <w:pPr>
        <w:rPr>
          <w:lang w:val="el-GR"/>
        </w:rPr>
      </w:pPr>
      <w:r>
        <w:rPr>
          <w:lang w:val="el-GR"/>
        </w:rPr>
        <w:t>Ο εικονικός μας πελάτης</w:t>
      </w:r>
      <w:r w:rsidR="00816F74">
        <w:rPr>
          <w:lang w:val="el-GR"/>
        </w:rPr>
        <w:t xml:space="preserve"> επιθυμεί να έχει τις εξής δυνατότητες:</w:t>
      </w:r>
    </w:p>
    <w:p w14:paraId="0FB6005F" w14:textId="5626852F" w:rsidR="00816F74" w:rsidRDefault="00782F2E" w:rsidP="00816F74">
      <w:pPr>
        <w:pStyle w:val="ListParagraph"/>
        <w:numPr>
          <w:ilvl w:val="0"/>
          <w:numId w:val="16"/>
        </w:numPr>
        <w:rPr>
          <w:lang w:val="el-GR"/>
        </w:rPr>
      </w:pPr>
      <w:r>
        <w:rPr>
          <w:b/>
        </w:rPr>
        <w:t>R</w:t>
      </w:r>
      <w:r w:rsidR="00816F74" w:rsidRPr="00816F74">
        <w:rPr>
          <w:b/>
        </w:rPr>
        <w:t>egister</w:t>
      </w:r>
      <w:r w:rsidR="00816F74" w:rsidRPr="00816F74">
        <w:rPr>
          <w:lang w:val="el-GR"/>
        </w:rPr>
        <w:t xml:space="preserve"> </w:t>
      </w:r>
      <w:r w:rsidR="00816F74">
        <w:rPr>
          <w:lang w:val="el-GR"/>
        </w:rPr>
        <w:t>με την οποία θα μπορεί να καταχωρηθεί ένας χρήστης σε μια βάση δεδομένων η οποία είναι συνδεδεμένη με την εφαρμογή μας.</w:t>
      </w:r>
    </w:p>
    <w:p w14:paraId="5610F235" w14:textId="2C40F821" w:rsidR="005349E4" w:rsidRPr="005349E4" w:rsidRDefault="005349E4" w:rsidP="005349E4">
      <w:pPr>
        <w:pStyle w:val="ListParagraph"/>
        <w:numPr>
          <w:ilvl w:val="0"/>
          <w:numId w:val="16"/>
        </w:numPr>
        <w:rPr>
          <w:lang w:val="el-GR"/>
        </w:rPr>
      </w:pPr>
      <w:r w:rsidRPr="005349E4">
        <w:rPr>
          <w:b/>
        </w:rPr>
        <w:t>Login</w:t>
      </w:r>
      <w:r w:rsidRPr="005349E4">
        <w:rPr>
          <w:b/>
          <w:lang w:val="el-GR"/>
        </w:rPr>
        <w:t xml:space="preserve"> </w:t>
      </w:r>
      <w:r w:rsidRPr="005349E4">
        <w:rPr>
          <w:lang w:val="el-GR"/>
        </w:rPr>
        <w:t>όπου ένας χρήστης ο οποίος έχει αποθηκευτεί στην βάση δεδομένων θα αυθεντικοποιείται και εν συνεχεία θα μπορεί να συνδέετε με το προφίλ του μέσα στην εφαρμογή μας.</w:t>
      </w:r>
    </w:p>
    <w:p w14:paraId="743A02A7" w14:textId="757010CA" w:rsidR="00411ABB" w:rsidRDefault="00782F2E" w:rsidP="00816F74">
      <w:pPr>
        <w:pStyle w:val="ListParagraph"/>
        <w:numPr>
          <w:ilvl w:val="0"/>
          <w:numId w:val="16"/>
        </w:numPr>
        <w:rPr>
          <w:lang w:val="el-GR"/>
        </w:rPr>
      </w:pPr>
      <w:r>
        <w:rPr>
          <w:b/>
        </w:rPr>
        <w:t>I</w:t>
      </w:r>
      <w:r w:rsidR="00411ABB" w:rsidRPr="00411ABB">
        <w:rPr>
          <w:b/>
        </w:rPr>
        <w:t>ndexing</w:t>
      </w:r>
      <w:r w:rsidR="00411ABB" w:rsidRPr="00411ABB">
        <w:rPr>
          <w:b/>
          <w:lang w:val="el-GR"/>
        </w:rPr>
        <w:t xml:space="preserve"> </w:t>
      </w:r>
      <w:r w:rsidR="00411ABB">
        <w:rPr>
          <w:lang w:val="el-GR"/>
        </w:rPr>
        <w:t xml:space="preserve">μέσω της οποίας θα μπορεί να κάνει αναζήτηση ταινιών και χάρις το </w:t>
      </w:r>
      <w:r w:rsidR="00411ABB">
        <w:t>OMDB</w:t>
      </w:r>
      <w:r w:rsidR="00411ABB" w:rsidRPr="00411ABB">
        <w:rPr>
          <w:lang w:val="el-GR"/>
        </w:rPr>
        <w:t xml:space="preserve"> </w:t>
      </w:r>
      <w:r w:rsidR="00411ABB">
        <w:t>API</w:t>
      </w:r>
      <w:r w:rsidR="00411ABB" w:rsidRPr="00411ABB">
        <w:rPr>
          <w:lang w:val="el-GR"/>
        </w:rPr>
        <w:t xml:space="preserve"> </w:t>
      </w:r>
      <w:r w:rsidR="00411ABB">
        <w:rPr>
          <w:lang w:val="el-GR"/>
        </w:rPr>
        <w:t>θα λαμβάνει στοιχεία και λεπτομέρ</w:t>
      </w:r>
      <w:r w:rsidR="005349E4">
        <w:rPr>
          <w:lang w:val="el-GR"/>
        </w:rPr>
        <w:t>ε</w:t>
      </w:r>
      <w:r w:rsidR="00411ABB">
        <w:rPr>
          <w:lang w:val="el-GR"/>
        </w:rPr>
        <w:t>ιες σχετικά με την ταινία που αναζήτησε.</w:t>
      </w:r>
    </w:p>
    <w:p w14:paraId="433001B4" w14:textId="641F81F9" w:rsidR="00782F2E" w:rsidRPr="00782F2E" w:rsidRDefault="00782F2E" w:rsidP="00816F74">
      <w:pPr>
        <w:pStyle w:val="ListParagraph"/>
        <w:numPr>
          <w:ilvl w:val="0"/>
          <w:numId w:val="16"/>
        </w:numPr>
        <w:rPr>
          <w:b/>
          <w:lang w:val="el-GR"/>
        </w:rPr>
      </w:pPr>
      <w:r w:rsidRPr="00782F2E">
        <w:rPr>
          <w:b/>
          <w:lang w:val="el-GR"/>
        </w:rPr>
        <w:t xml:space="preserve">Αποθήκευση Αγαπημένων Ταινιών </w:t>
      </w:r>
      <w:r>
        <w:rPr>
          <w:lang w:val="el-GR"/>
        </w:rPr>
        <w:t>όπου θα μπορεί να αποθηκεύει τις αγαπημένες του τ</w:t>
      </w:r>
      <w:r w:rsidR="005349E4">
        <w:rPr>
          <w:lang w:val="el-GR"/>
        </w:rPr>
        <w:t>αινίε</w:t>
      </w:r>
      <w:r>
        <w:rPr>
          <w:lang w:val="el-GR"/>
        </w:rPr>
        <w:t>ς μέσω της βοήθειας μιας βάσης δεδομένων.</w:t>
      </w:r>
      <w:bookmarkStart w:id="5" w:name="_GoBack"/>
      <w:bookmarkEnd w:id="5"/>
    </w:p>
    <w:p w14:paraId="46E28D19" w14:textId="77777777" w:rsidR="00DF401F" w:rsidRPr="00000B10" w:rsidRDefault="00DF401F" w:rsidP="00DF401F">
      <w:pPr>
        <w:pStyle w:val="Heading2"/>
      </w:pPr>
      <w:r>
        <w:t>User</w:t>
      </w:r>
      <w:r w:rsidRPr="00816F74">
        <w:rPr>
          <w:lang w:val="el-GR"/>
        </w:rPr>
        <w:t xml:space="preserve"> </w:t>
      </w:r>
      <w:r>
        <w:t>Story</w:t>
      </w:r>
    </w:p>
    <w:tbl>
      <w:tblPr>
        <w:tblStyle w:val="TableGrid"/>
        <w:tblW w:w="8930" w:type="dxa"/>
        <w:tblLook w:val="04A0" w:firstRow="1" w:lastRow="0" w:firstColumn="1" w:lastColumn="0" w:noHBand="0" w:noVBand="1"/>
      </w:tblPr>
      <w:tblGrid>
        <w:gridCol w:w="4465"/>
        <w:gridCol w:w="4465"/>
      </w:tblGrid>
      <w:tr w:rsidR="00DF401F" w14:paraId="36696CD1" w14:textId="77777777" w:rsidTr="001F2A23">
        <w:trPr>
          <w:trHeight w:val="396"/>
        </w:trPr>
        <w:tc>
          <w:tcPr>
            <w:tcW w:w="4465" w:type="dxa"/>
          </w:tcPr>
          <w:p w14:paraId="7C4BC5EE" w14:textId="77777777" w:rsidR="00DF401F" w:rsidRPr="006571FE" w:rsidRDefault="00DF401F" w:rsidP="001F2A23">
            <w:pPr>
              <w:jc w:val="center"/>
              <w:rPr>
                <w:b/>
              </w:rPr>
            </w:pPr>
            <w:r w:rsidRPr="006571FE">
              <w:rPr>
                <w:b/>
              </w:rPr>
              <w:t>USER STORY</w:t>
            </w:r>
          </w:p>
        </w:tc>
        <w:tc>
          <w:tcPr>
            <w:tcW w:w="4465" w:type="dxa"/>
          </w:tcPr>
          <w:p w14:paraId="01F5311A" w14:textId="77777777" w:rsidR="00DF401F" w:rsidRPr="006571FE" w:rsidRDefault="00DF401F" w:rsidP="001F2A23">
            <w:pPr>
              <w:jc w:val="center"/>
              <w:rPr>
                <w:b/>
                <w:lang w:val="el-GR"/>
              </w:rPr>
            </w:pPr>
            <w:r w:rsidRPr="006571FE">
              <w:rPr>
                <w:b/>
                <w:lang w:val="el-GR"/>
              </w:rPr>
              <w:t>ΥΛΟΠΟΙΗΣΗ</w:t>
            </w:r>
          </w:p>
        </w:tc>
      </w:tr>
      <w:tr w:rsidR="00DF401F" w:rsidRPr="00ED3359" w14:paraId="023FE42A" w14:textId="77777777" w:rsidTr="001F2A23">
        <w:trPr>
          <w:trHeight w:val="1394"/>
        </w:trPr>
        <w:tc>
          <w:tcPr>
            <w:tcW w:w="4465" w:type="dxa"/>
          </w:tcPr>
          <w:p w14:paraId="05805484" w14:textId="77777777" w:rsidR="00DF401F" w:rsidRPr="00ED3359" w:rsidRDefault="00DF401F" w:rsidP="001F2A23">
            <w:pPr>
              <w:rPr>
                <w:lang w:val="el-GR"/>
              </w:rPr>
            </w:pPr>
            <w:r w:rsidRPr="00AB4816">
              <w:rPr>
                <w:lang w:val="el-GR"/>
              </w:rPr>
              <w:t>Θα ήθελα να μπορώ να αναζητώ ταινίες μέσω της εφαρμογής και να βλέπω λεπτομέρειες και στοιχεία σχετικά με τις ταινίες που επιθυμώ.</w:t>
            </w:r>
          </w:p>
        </w:tc>
        <w:tc>
          <w:tcPr>
            <w:tcW w:w="4465" w:type="dxa"/>
          </w:tcPr>
          <w:p w14:paraId="2736F41E" w14:textId="77777777" w:rsidR="00DF401F" w:rsidRPr="00481CB3" w:rsidRDefault="00DF401F" w:rsidP="001F2A23">
            <w:pPr>
              <w:rPr>
                <w:lang w:val="el-GR"/>
              </w:rPr>
            </w:pPr>
            <w:r w:rsidRPr="00AB4816">
              <w:rPr>
                <w:lang w:val="el-GR"/>
              </w:rPr>
              <w:t>Δημιουργία ενός search box το οποίο με την χρήση του OMDB API θα μπορεί να κάνει βρίσκει την ταινία που επιθυμεί ο χρήστης και να του παρέχει τις λεπτομέρειες που επιθυμεί.</w:t>
            </w:r>
          </w:p>
        </w:tc>
      </w:tr>
      <w:tr w:rsidR="00DF401F" w:rsidRPr="00ED3359" w14:paraId="50E127C9" w14:textId="77777777" w:rsidTr="00411ABB">
        <w:trPr>
          <w:trHeight w:val="2572"/>
        </w:trPr>
        <w:tc>
          <w:tcPr>
            <w:tcW w:w="4465" w:type="dxa"/>
          </w:tcPr>
          <w:p w14:paraId="6820DAC0" w14:textId="77777777" w:rsidR="00DF401F" w:rsidRPr="006571FE" w:rsidRDefault="00DF401F" w:rsidP="001F2A23">
            <w:pPr>
              <w:rPr>
                <w:lang w:val="el-GR"/>
              </w:rPr>
            </w:pPr>
            <w:r>
              <w:rPr>
                <w:lang w:val="el-GR"/>
              </w:rPr>
              <w:t>Θα ήθελα να υπάρχει η δυνατότητα να δημιουργώ λογαριασμό-προφίλ στην εφαρμογή μου έτσι ώστε να καταχωρώ χρήστες και αυτοί να μπορούν να συνδεθούν στην εφαρμογή.</w:t>
            </w:r>
          </w:p>
        </w:tc>
        <w:tc>
          <w:tcPr>
            <w:tcW w:w="4465" w:type="dxa"/>
          </w:tcPr>
          <w:p w14:paraId="4F74DA22" w14:textId="0B03F85A" w:rsidR="00DF401F" w:rsidRPr="00ED3359" w:rsidRDefault="00411ABB" w:rsidP="001F2A23">
            <w:pPr>
              <w:rPr>
                <w:lang w:val="el-GR"/>
              </w:rPr>
            </w:pPr>
            <w:r w:rsidRPr="00411ABB">
              <w:rPr>
                <w:lang w:val="el-GR"/>
              </w:rPr>
              <w:t>Υλοποίηση φόρμας για να μπορεί ο χρήστης να δημιουργήσει προφίλ με τα στοιχεία χρήστη που επιθυμεί έτσι ώστε να γίνεται εφικτή η καταχώρηση των χρηστών οι οποίοι θα μπορούν να συνδεθούν στην εφαρμογή. Τέλος αυτοί οι χρήστες θα αποθηκευτούν σε μια βάση δεδομένων με τα στοιχεία τους με περαιτέρω σκοπό την αυθεντικοποίηση των χρηστών.</w:t>
            </w:r>
          </w:p>
        </w:tc>
      </w:tr>
      <w:tr w:rsidR="00DF401F" w:rsidRPr="00ED3359" w14:paraId="0D8B424B" w14:textId="77777777" w:rsidTr="001F2A23">
        <w:trPr>
          <w:trHeight w:val="1561"/>
        </w:trPr>
        <w:tc>
          <w:tcPr>
            <w:tcW w:w="4465" w:type="dxa"/>
          </w:tcPr>
          <w:p w14:paraId="68C03743" w14:textId="77777777" w:rsidR="00DF401F" w:rsidRPr="00ED3359" w:rsidRDefault="00DF401F" w:rsidP="001F2A23">
            <w:pPr>
              <w:rPr>
                <w:lang w:val="el-GR"/>
              </w:rPr>
            </w:pPr>
            <w:r>
              <w:rPr>
                <w:lang w:val="el-GR"/>
              </w:rPr>
              <w:t>Θα ήθελα οι χρήστες να μπορούν να αποθηκεύουν τις αγαπημένες ταινίες τους.</w:t>
            </w:r>
          </w:p>
        </w:tc>
        <w:tc>
          <w:tcPr>
            <w:tcW w:w="4465" w:type="dxa"/>
          </w:tcPr>
          <w:p w14:paraId="3114FF19" w14:textId="77777777" w:rsidR="00DF401F" w:rsidRPr="00ED3359" w:rsidRDefault="00DF401F" w:rsidP="001F2A23">
            <w:pPr>
              <w:rPr>
                <w:lang w:val="el-GR"/>
              </w:rPr>
            </w:pPr>
            <w:r w:rsidRPr="002422BB">
              <w:rPr>
                <w:lang w:val="el-GR"/>
              </w:rPr>
              <w:t>Όταν ο χρήστης θα συνδέεται με τον λογαριασμό του, θα ‘έχει την δυνατότητα να αποθηκεύει την ταινία που αναζήτησε στα αγαπημένα με την βοήθεια μιας βάσης δεδομένων.</w:t>
            </w:r>
          </w:p>
        </w:tc>
      </w:tr>
    </w:tbl>
    <w:p w14:paraId="327AF36A" w14:textId="77777777" w:rsidR="00DF401F" w:rsidRPr="00ED3359" w:rsidRDefault="00DF401F" w:rsidP="00DF401F">
      <w:pPr>
        <w:rPr>
          <w:lang w:val="el-GR"/>
        </w:rPr>
      </w:pPr>
    </w:p>
    <w:p w14:paraId="60EB888E" w14:textId="77777777" w:rsidR="00DF401F" w:rsidRPr="00DF401F" w:rsidRDefault="00DF401F" w:rsidP="00DF401F">
      <w:pPr>
        <w:rPr>
          <w:lang w:val="el-GR"/>
        </w:rPr>
      </w:pPr>
    </w:p>
    <w:sectPr w:rsidR="00DF401F" w:rsidRPr="00DF401F">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D3011" w14:textId="77777777" w:rsidR="005E072E" w:rsidRDefault="005E072E" w:rsidP="00C6554A">
      <w:pPr>
        <w:spacing w:before="0" w:after="0" w:line="240" w:lineRule="auto"/>
      </w:pPr>
      <w:r>
        <w:separator/>
      </w:r>
    </w:p>
  </w:endnote>
  <w:endnote w:type="continuationSeparator" w:id="0">
    <w:p w14:paraId="044FD41F" w14:textId="77777777" w:rsidR="005E072E" w:rsidRDefault="005E072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7D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E86DA" w14:textId="77777777" w:rsidR="005E072E" w:rsidRDefault="005E072E" w:rsidP="00C6554A">
      <w:pPr>
        <w:spacing w:before="0" w:after="0" w:line="240" w:lineRule="auto"/>
      </w:pPr>
      <w:r>
        <w:separator/>
      </w:r>
    </w:p>
  </w:footnote>
  <w:footnote w:type="continuationSeparator" w:id="0">
    <w:p w14:paraId="7718FC7D" w14:textId="77777777" w:rsidR="005E072E" w:rsidRDefault="005E072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123CE"/>
    <w:multiLevelType w:val="hybridMultilevel"/>
    <w:tmpl w:val="C2827E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97"/>
    <w:rsid w:val="00000B10"/>
    <w:rsid w:val="002422BB"/>
    <w:rsid w:val="002554CD"/>
    <w:rsid w:val="00293B83"/>
    <w:rsid w:val="002B4294"/>
    <w:rsid w:val="002D75DC"/>
    <w:rsid w:val="00333D0D"/>
    <w:rsid w:val="00411ABB"/>
    <w:rsid w:val="00461E7E"/>
    <w:rsid w:val="00481CB3"/>
    <w:rsid w:val="004C049F"/>
    <w:rsid w:val="004E2E77"/>
    <w:rsid w:val="005000E2"/>
    <w:rsid w:val="005349E4"/>
    <w:rsid w:val="005E072E"/>
    <w:rsid w:val="006571FE"/>
    <w:rsid w:val="006A3CE7"/>
    <w:rsid w:val="00782F2E"/>
    <w:rsid w:val="00816F74"/>
    <w:rsid w:val="009176C8"/>
    <w:rsid w:val="00AB4816"/>
    <w:rsid w:val="00C6554A"/>
    <w:rsid w:val="00DF401F"/>
    <w:rsid w:val="00E00D25"/>
    <w:rsid w:val="00ED3359"/>
    <w:rsid w:val="00ED7C44"/>
    <w:rsid w:val="00F6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5FB6"/>
  <w15:chartTrackingRefBased/>
  <w15:docId w15:val="{3818D3A7-D546-40AF-B2B1-9E74ECF8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000B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1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nti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63</TotalTime>
  <Pages>3</Pages>
  <Words>357</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valantis</dc:creator>
  <cp:keywords/>
  <dc:description/>
  <cp:lastModifiedBy>valantis</cp:lastModifiedBy>
  <cp:revision>12</cp:revision>
  <dcterms:created xsi:type="dcterms:W3CDTF">2018-11-19T00:27:00Z</dcterms:created>
  <dcterms:modified xsi:type="dcterms:W3CDTF">2018-11-19T01:30:00Z</dcterms:modified>
</cp:coreProperties>
</file>